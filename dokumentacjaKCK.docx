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FA3" w:rsidRDefault="00620FA3" w:rsidP="00620FA3">
      <w:pPr>
        <w:pStyle w:val="Title"/>
        <w:jc w:val="center"/>
        <w:rPr>
          <w:rFonts w:ascii="Arial" w:hAnsi="Arial" w:cs="Arial"/>
        </w:rPr>
      </w:pPr>
      <w:r w:rsidRPr="00620FA3">
        <w:rPr>
          <w:rFonts w:ascii="Arial" w:hAnsi="Arial" w:cs="Arial"/>
        </w:rPr>
        <w:t>Komunikacja człowiek</w:t>
      </w:r>
      <w:r>
        <w:rPr>
          <w:rFonts w:ascii="Arial" w:hAnsi="Arial" w:cs="Arial"/>
        </w:rPr>
        <w:t>-</w:t>
      </w:r>
      <w:r w:rsidRPr="00620FA3">
        <w:rPr>
          <w:rFonts w:ascii="Arial" w:hAnsi="Arial" w:cs="Arial"/>
        </w:rPr>
        <w:t>komputer</w:t>
      </w:r>
    </w:p>
    <w:p w:rsidR="00620FA3" w:rsidRPr="00620FA3" w:rsidRDefault="00620FA3" w:rsidP="00620FA3"/>
    <w:p w:rsidR="00620FA3" w:rsidRPr="00620FA3" w:rsidRDefault="00620FA3" w:rsidP="00620FA3">
      <w:pPr>
        <w:pStyle w:val="Heading1"/>
        <w:jc w:val="center"/>
        <w:rPr>
          <w:rFonts w:ascii="Arial" w:hAnsi="Arial" w:cs="Arial"/>
          <w:color w:val="auto"/>
          <w:sz w:val="48"/>
        </w:rPr>
      </w:pPr>
      <w:r w:rsidRPr="00620FA3">
        <w:rPr>
          <w:rFonts w:ascii="Arial" w:hAnsi="Arial" w:cs="Arial"/>
          <w:color w:val="auto"/>
          <w:sz w:val="48"/>
        </w:rPr>
        <w:t>Projekt zaliczeniowy</w:t>
      </w:r>
    </w:p>
    <w:p w:rsidR="00620FA3" w:rsidRPr="00620FA3" w:rsidRDefault="00620FA3" w:rsidP="00620FA3">
      <w:pPr>
        <w:jc w:val="center"/>
        <w:rPr>
          <w:rFonts w:ascii="Arial" w:hAnsi="Arial" w:cs="Arial"/>
        </w:rPr>
      </w:pPr>
    </w:p>
    <w:p w:rsidR="00620FA3" w:rsidRPr="00620FA3" w:rsidRDefault="00620FA3" w:rsidP="00620FA3">
      <w:pPr>
        <w:pStyle w:val="Heading2"/>
        <w:jc w:val="center"/>
        <w:rPr>
          <w:rFonts w:ascii="Arial" w:hAnsi="Arial" w:cs="Arial"/>
          <w:color w:val="auto"/>
          <w:sz w:val="72"/>
        </w:rPr>
      </w:pPr>
      <w:r w:rsidRPr="00620FA3">
        <w:rPr>
          <w:rFonts w:ascii="Arial" w:hAnsi="Arial" w:cs="Arial"/>
          <w:color w:val="auto"/>
          <w:sz w:val="72"/>
        </w:rPr>
        <w:t>Inteligentny wózek widłowy</w:t>
      </w:r>
    </w:p>
    <w:p w:rsidR="00620FA3" w:rsidRP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Pr="00620FA3" w:rsidRDefault="00620FA3" w:rsidP="00620FA3">
      <w:pPr>
        <w:rPr>
          <w:rFonts w:ascii="Arial" w:hAnsi="Arial" w:cs="Arial"/>
        </w:rPr>
      </w:pPr>
    </w:p>
    <w:p w:rsidR="00620FA3" w:rsidRPr="00620FA3" w:rsidRDefault="00620FA3" w:rsidP="00620FA3">
      <w:pPr>
        <w:rPr>
          <w:rFonts w:ascii="Arial" w:hAnsi="Arial" w:cs="Arial"/>
        </w:rPr>
      </w:pPr>
      <w:r w:rsidRPr="00620FA3">
        <w:rPr>
          <w:rFonts w:ascii="Arial" w:hAnsi="Arial" w:cs="Arial"/>
        </w:rPr>
        <w:t>Kędzierski Michał</w:t>
      </w:r>
    </w:p>
    <w:p w:rsidR="00620FA3" w:rsidRPr="00620FA3" w:rsidRDefault="00620FA3" w:rsidP="00620FA3">
      <w:pPr>
        <w:rPr>
          <w:rFonts w:ascii="Arial" w:hAnsi="Arial" w:cs="Arial"/>
        </w:rPr>
      </w:pPr>
      <w:r w:rsidRPr="00620FA3">
        <w:rPr>
          <w:rFonts w:ascii="Arial" w:hAnsi="Arial" w:cs="Arial"/>
        </w:rPr>
        <w:t>Lenartowicz Jakub</w:t>
      </w:r>
    </w:p>
    <w:p w:rsidR="00620FA3" w:rsidRDefault="00620FA3" w:rsidP="00620FA3">
      <w:pPr>
        <w:rPr>
          <w:rFonts w:ascii="Arial" w:hAnsi="Arial" w:cs="Arial"/>
        </w:rPr>
      </w:pPr>
      <w:r w:rsidRPr="00620FA3">
        <w:rPr>
          <w:rFonts w:ascii="Arial" w:hAnsi="Arial" w:cs="Arial"/>
        </w:rPr>
        <w:t>Trąbka Kamil</w:t>
      </w: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</w:p>
    <w:p w:rsidR="00620FA3" w:rsidRDefault="00620FA3" w:rsidP="00620FA3">
      <w:pPr>
        <w:rPr>
          <w:rFonts w:ascii="Arial" w:hAnsi="Arial" w:cs="Arial"/>
        </w:rPr>
      </w:pPr>
      <w:r>
        <w:rPr>
          <w:rFonts w:ascii="Arial" w:hAnsi="Arial" w:cs="Arial"/>
        </w:rPr>
        <w:t>Uniwersytet im. Adama Mickiewicza w Poznaniu</w:t>
      </w:r>
    </w:p>
    <w:p w:rsidR="005876D2" w:rsidRDefault="00620FA3" w:rsidP="005876D2">
      <w:pPr>
        <w:rPr>
          <w:rFonts w:ascii="Arial" w:hAnsi="Arial" w:cs="Arial"/>
        </w:rPr>
      </w:pPr>
      <w:r>
        <w:rPr>
          <w:rFonts w:ascii="Arial" w:hAnsi="Arial" w:cs="Arial"/>
        </w:rPr>
        <w:t>2016/2017</w:t>
      </w:r>
    </w:p>
    <w:p w:rsidR="006D5853" w:rsidRPr="005876D2" w:rsidRDefault="005876D2" w:rsidP="00867B1B">
      <w:pPr>
        <w:spacing w:line="360" w:lineRule="auto"/>
        <w:rPr>
          <w:rFonts w:ascii="Arial" w:hAnsi="Arial" w:cs="Arial"/>
          <w:sz w:val="28"/>
        </w:rPr>
      </w:pPr>
      <w:r w:rsidRPr="005876D2">
        <w:rPr>
          <w:rFonts w:ascii="Arial" w:hAnsi="Arial" w:cs="Arial"/>
          <w:sz w:val="28"/>
        </w:rPr>
        <w:lastRenderedPageBreak/>
        <w:t xml:space="preserve">Temat projektu: </w:t>
      </w:r>
    </w:p>
    <w:p w:rsidR="005876D2" w:rsidRDefault="005876D2" w:rsidP="00867B1B">
      <w:pPr>
        <w:spacing w:line="360" w:lineRule="auto"/>
        <w:ind w:firstLine="708"/>
        <w:jc w:val="both"/>
        <w:rPr>
          <w:rFonts w:ascii="Arial" w:hAnsi="Arial" w:cs="Arial"/>
        </w:rPr>
      </w:pPr>
      <w:r w:rsidRPr="005876D2">
        <w:rPr>
          <w:rFonts w:ascii="Arial" w:hAnsi="Arial" w:cs="Arial"/>
        </w:rPr>
        <w:t xml:space="preserve">Zadaniem inteligentnego wózka widłowego jest przenoszenie przedmiotów w odpowiednie miejsce magazynu na podstawie poleceń wprowadzonych przez użytkownika. Polecenia </w:t>
      </w:r>
      <w:r>
        <w:rPr>
          <w:rFonts w:ascii="Arial" w:hAnsi="Arial" w:cs="Arial"/>
        </w:rPr>
        <w:t>umożliwiają</w:t>
      </w:r>
      <w:r w:rsidRPr="005876D2">
        <w:rPr>
          <w:rFonts w:ascii="Arial" w:hAnsi="Arial" w:cs="Arial"/>
        </w:rPr>
        <w:t xml:space="preserve"> zidentyfikowanie przedmiotu na podstawie jego cech (</w:t>
      </w:r>
      <w:r>
        <w:rPr>
          <w:rFonts w:ascii="Arial" w:hAnsi="Arial" w:cs="Arial"/>
        </w:rPr>
        <w:t>kolor)</w:t>
      </w:r>
      <w:r w:rsidRPr="005876D2">
        <w:rPr>
          <w:rFonts w:ascii="Arial" w:hAnsi="Arial" w:cs="Arial"/>
        </w:rPr>
        <w:t xml:space="preserve"> oraz precyzyjne wskazanie lokalizacji, w której należy umieścić przedmiot (np. </w:t>
      </w:r>
      <w:r>
        <w:rPr>
          <w:rFonts w:ascii="Arial" w:hAnsi="Arial" w:cs="Arial"/>
        </w:rPr>
        <w:t>półka nr 3</w:t>
      </w:r>
      <w:r w:rsidRPr="005876D2">
        <w:rPr>
          <w:rFonts w:ascii="Arial" w:hAnsi="Arial" w:cs="Arial"/>
        </w:rPr>
        <w:t>).</w:t>
      </w:r>
    </w:p>
    <w:p w:rsidR="008A0BC8" w:rsidRDefault="008A0BC8" w:rsidP="00867B1B">
      <w:pPr>
        <w:spacing w:line="360" w:lineRule="auto"/>
        <w:ind w:firstLine="708"/>
        <w:rPr>
          <w:rFonts w:ascii="Arial" w:hAnsi="Arial" w:cs="Arial"/>
        </w:rPr>
      </w:pPr>
    </w:p>
    <w:p w:rsidR="008A0BC8" w:rsidRDefault="008A0BC8" w:rsidP="00867B1B">
      <w:pPr>
        <w:spacing w:line="360" w:lineRule="auto"/>
        <w:rPr>
          <w:rFonts w:ascii="Arial" w:hAnsi="Arial" w:cs="Arial"/>
          <w:sz w:val="28"/>
        </w:rPr>
      </w:pPr>
      <w:r w:rsidRPr="008A0BC8">
        <w:rPr>
          <w:rFonts w:ascii="Arial" w:hAnsi="Arial" w:cs="Arial"/>
          <w:sz w:val="28"/>
        </w:rPr>
        <w:t>Opis realizacji projektu</w:t>
      </w:r>
    </w:p>
    <w:p w:rsidR="006823CF" w:rsidRDefault="008A0BC8" w:rsidP="00867B1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Program został wykonany w języku programowania Java oraz SWI-Prolog. Część napisana w języku Java umożliwia sterowanie wózkiem widłowym po magazynie na którym znajdują się półki oraz kontenery do przestawiania. </w:t>
      </w:r>
    </w:p>
    <w:p w:rsidR="006823CF" w:rsidRDefault="006823CF" w:rsidP="00867B1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Plansza została stworzona na bazie JPanel, została podzielona na pola o powierzchni 40x40. Elementy zawarte na planszy to figury geometryczne które poruszają się po tych polach według parametrów x i y. </w:t>
      </w:r>
    </w:p>
    <w:p w:rsidR="008A0BC8" w:rsidRDefault="00193FDF" w:rsidP="00867B1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Sterowanie odbywa się po przetworzeniu tekstu wejściowego przez interpreter Prolog (JPL). Tekst wejściowy jest przesyłany do JPL </w:t>
      </w:r>
      <w:r w:rsidR="008E77A9">
        <w:rPr>
          <w:rFonts w:ascii="Arial" w:hAnsi="Arial" w:cs="Arial"/>
        </w:rPr>
        <w:t xml:space="preserve">za pomocą klasy ‘PrologEngine.java’ i funkcji zawartych w bibliotece ‘jpl7’. </w:t>
      </w:r>
      <w:r w:rsidR="00811E8F">
        <w:rPr>
          <w:rFonts w:ascii="Arial" w:hAnsi="Arial" w:cs="Arial"/>
        </w:rPr>
        <w:t xml:space="preserve">Zwracany tekst umożliwia jednoznaczne określenie zadań dla wózka widłowego. </w:t>
      </w:r>
    </w:p>
    <w:p w:rsidR="00CD6B40" w:rsidRDefault="006823CF" w:rsidP="00867B1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naszym programie mamy do dyspozycji 5 półek, w tym 3 półki na 2 elementy i 2 półki na 3 elementy. </w:t>
      </w:r>
      <w:r w:rsidR="00EE2644">
        <w:rPr>
          <w:rFonts w:ascii="Arial" w:hAnsi="Arial" w:cs="Arial"/>
        </w:rPr>
        <w:t xml:space="preserve">Użytkownik korzysta z wózka który może przenosić po jednym kontenerze na raz. Trzy kontenery rozróżniamy po kolorach (czerwony, żółty i zielony). </w:t>
      </w:r>
      <w:r w:rsidR="00AD03EB">
        <w:rPr>
          <w:rFonts w:ascii="Arial" w:hAnsi="Arial" w:cs="Arial"/>
        </w:rPr>
        <w:t xml:space="preserve">Program zapamiętuje ile miejsc wolnych jest na półce, dzięki czemu nie jest możliwe ich przeładowanie. </w:t>
      </w:r>
      <w:r w:rsidR="00CD6B40">
        <w:rPr>
          <w:rFonts w:ascii="Arial" w:hAnsi="Arial" w:cs="Arial"/>
        </w:rPr>
        <w:t xml:space="preserve">Program umożliwia komunikację z użytkownikiem: </w:t>
      </w:r>
    </w:p>
    <w:p w:rsidR="00CD6B40" w:rsidRDefault="00CD6B40" w:rsidP="00867B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użytkownik może wpisać polecenie,</w:t>
      </w:r>
    </w:p>
    <w:p w:rsidR="006823CF" w:rsidRPr="00CD6B40" w:rsidRDefault="00CD6B40" w:rsidP="00867B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wyświetlona zostanie interpretacja w języku Prolog, oraz zostaje wyświetlona odpowiedź programu.</w:t>
      </w:r>
      <w:r w:rsidRPr="00CD6B40">
        <w:rPr>
          <w:rFonts w:ascii="Arial" w:hAnsi="Arial" w:cs="Arial"/>
        </w:rPr>
        <w:t xml:space="preserve"> </w:t>
      </w:r>
    </w:p>
    <w:p w:rsidR="00973875" w:rsidRDefault="00973875" w:rsidP="00867B1B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973875" w:rsidRDefault="00973875" w:rsidP="00193FDF">
      <w:pPr>
        <w:jc w:val="both"/>
        <w:rPr>
          <w:rFonts w:ascii="Arial" w:hAnsi="Arial" w:cs="Arial"/>
          <w:sz w:val="28"/>
        </w:rPr>
      </w:pPr>
      <w:r w:rsidRPr="00973875">
        <w:rPr>
          <w:rFonts w:ascii="Arial" w:hAnsi="Arial" w:cs="Arial"/>
          <w:sz w:val="28"/>
        </w:rPr>
        <w:t>Podział ról</w:t>
      </w:r>
    </w:p>
    <w:p w:rsidR="00973875" w:rsidRDefault="00084574" w:rsidP="00867B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Kędzierski </w:t>
      </w:r>
      <w:r>
        <w:rPr>
          <w:rFonts w:ascii="Arial" w:hAnsi="Arial" w:cs="Arial"/>
        </w:rPr>
        <w:t xml:space="preserve">Michał </w:t>
      </w:r>
      <w:r>
        <w:rPr>
          <w:rFonts w:ascii="Arial" w:hAnsi="Arial" w:cs="Arial"/>
        </w:rPr>
        <w:t xml:space="preserve">– </w:t>
      </w:r>
      <w:r w:rsidR="00001BF5">
        <w:rPr>
          <w:rFonts w:ascii="Arial" w:hAnsi="Arial" w:cs="Arial"/>
        </w:rPr>
        <w:t>interpretowanie poleceń dla wózka</w:t>
      </w:r>
    </w:p>
    <w:p w:rsidR="00001BF5" w:rsidRDefault="00084574" w:rsidP="00867B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001BF5">
        <w:rPr>
          <w:rFonts w:ascii="Arial" w:hAnsi="Arial" w:cs="Arial"/>
        </w:rPr>
        <w:t>Lenartowicz Jakub</w:t>
      </w:r>
      <w:r w:rsidR="00001BF5" w:rsidRPr="00001BF5">
        <w:rPr>
          <w:rFonts w:ascii="Arial" w:hAnsi="Arial" w:cs="Arial"/>
        </w:rPr>
        <w:t xml:space="preserve"> – </w:t>
      </w:r>
      <w:r w:rsidR="00001BF5">
        <w:rPr>
          <w:rFonts w:ascii="Arial" w:hAnsi="Arial" w:cs="Arial"/>
        </w:rPr>
        <w:t>poruszanie elementów po planszy</w:t>
      </w:r>
    </w:p>
    <w:p w:rsidR="00001BF5" w:rsidRPr="00001BF5" w:rsidRDefault="00001BF5" w:rsidP="00867B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001BF5">
        <w:rPr>
          <w:rFonts w:ascii="Arial" w:hAnsi="Arial" w:cs="Arial"/>
        </w:rPr>
        <w:t>Trąbka Kamil – gramatyka w Prolog i połączenie Java - Prolog</w:t>
      </w:r>
    </w:p>
    <w:sectPr w:rsidR="00001BF5" w:rsidRPr="00001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32D25"/>
    <w:multiLevelType w:val="hybridMultilevel"/>
    <w:tmpl w:val="084EE6CA"/>
    <w:lvl w:ilvl="0" w:tplc="5D50583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71E139C"/>
    <w:multiLevelType w:val="hybridMultilevel"/>
    <w:tmpl w:val="CF2A2AF8"/>
    <w:lvl w:ilvl="0" w:tplc="C42AF0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72FD"/>
    <w:multiLevelType w:val="hybridMultilevel"/>
    <w:tmpl w:val="B0BCBD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A3"/>
    <w:rsid w:val="00001BF5"/>
    <w:rsid w:val="00084574"/>
    <w:rsid w:val="00193FDF"/>
    <w:rsid w:val="005876D2"/>
    <w:rsid w:val="00620FA3"/>
    <w:rsid w:val="006823CF"/>
    <w:rsid w:val="006D5853"/>
    <w:rsid w:val="00811E8F"/>
    <w:rsid w:val="00867B1B"/>
    <w:rsid w:val="008965DE"/>
    <w:rsid w:val="008A0BC8"/>
    <w:rsid w:val="008E77A9"/>
    <w:rsid w:val="00973875"/>
    <w:rsid w:val="00AD03EB"/>
    <w:rsid w:val="00BE3C76"/>
    <w:rsid w:val="00BF355D"/>
    <w:rsid w:val="00CD6B40"/>
    <w:rsid w:val="00E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3DBBD-1353-4225-BA84-5BB25D85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20F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20FA3"/>
  </w:style>
  <w:style w:type="paragraph" w:styleId="Title">
    <w:name w:val="Title"/>
    <w:basedOn w:val="Normal"/>
    <w:next w:val="Normal"/>
    <w:link w:val="TitleChar"/>
    <w:uiPriority w:val="10"/>
    <w:qFormat/>
    <w:rsid w:val="00620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0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6E0D969E.dotm</Template>
  <TotalTime>25</TotalTime>
  <Pages>2</Pages>
  <Words>283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Kędzierski</dc:creator>
  <cp:keywords/>
  <dc:description/>
  <cp:lastModifiedBy>Michał Kędzierski</cp:lastModifiedBy>
  <cp:revision>15</cp:revision>
  <dcterms:created xsi:type="dcterms:W3CDTF">2017-01-30T13:08:00Z</dcterms:created>
  <dcterms:modified xsi:type="dcterms:W3CDTF">2017-01-30T13:33:00Z</dcterms:modified>
</cp:coreProperties>
</file>